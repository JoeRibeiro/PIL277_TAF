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1a43388fea09a2625a9c6877b5f09071c4e460c"/>
    <w:p>
      <w:pPr>
        <w:pStyle w:val="Heading1"/>
      </w:pPr>
      <w:r>
        <w:t xml:space="preserve">Sardine (Sardina pilchardus) in Subarea 7 (southern Celtic Seas and the English Channel)</w:t>
      </w:r>
    </w:p>
    <w:bookmarkStart w:id="20" w:name="ices-stock-advice"/>
    <w:p>
      <w:pPr>
        <w:pStyle w:val="Heading2"/>
      </w:pPr>
      <w:r>
        <w:t xml:space="preserve">ICES stock advice</w:t>
      </w:r>
    </w:p>
    <w:p>
      <w:pPr>
        <w:pStyle w:val="FirstParagraph"/>
      </w:pPr>
      <w:r>
        <w:t xml:space="preserve">ICES advises that when the precautionary approach is applied, catches in 2022 should be no more than 7105 tonnes.</w:t>
      </w:r>
    </w:p>
    <w:bookmarkEnd w:id="20"/>
    <w:bookmarkStart w:id="27" w:name="stock-development-over-time"/>
    <w:p>
      <w:pPr>
        <w:pStyle w:val="Heading2"/>
      </w:pPr>
      <w:r>
        <w:t xml:space="preserve">Stock development over time</w:t>
      </w:r>
    </w:p>
    <w:p>
      <w:pPr>
        <w:pStyle w:val="FirstParagraph"/>
      </w:pPr>
      <w:r>
        <w:t xml:space="preserve">Fishing pressure on the stock is below FMSY and stock size is above MSY Btrigger (Figure 2)</w:t>
      </w:r>
    </w:p>
    <w:p>
      <w:pPr>
        <w:pStyle w:val="BodyText"/>
      </w:pPr>
      <w:r>
        <w:drawing>
          <wp:inline>
            <wp:extent cx="2952750" cy="1968500"/>
            <wp:effectExtent b="0" l="0" r="0" t="0"/>
            <wp:docPr descr="notshowing" title="" id="22" name="Picture"/>
            <a:graphic>
              <a:graphicData uri="http://schemas.openxmlformats.org/drawingml/2006/picture">
                <pic:pic>
                  <pic:nvPicPr>
                    <pic:cNvPr descr="output/CatchbyCa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952750" cy="1968500"/>
            <wp:effectExtent b="0" l="0" r="0" t="0"/>
            <wp:docPr descr="notshowing" title="" id="25" name="Picture"/>
            <a:graphic>
              <a:graphicData uri="http://schemas.openxmlformats.org/drawingml/2006/picture">
                <pic:pic>
                  <pic:nvPicPr>
                    <pic:cNvPr descr="output/biomass_timserie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Sardine in Subarea 7. Catches by category since 2002. The biomass was estimated from the total area</w:t>
      </w:r>
      <w:r>
        <w:t xml:space="preserve"> </w:t>
      </w:r>
      <w:r>
        <w:t xml:space="preserve">of the PELTIC acoustic survey, and the shaded areas on the biomass plot represent 95% confidence intervals. The</w:t>
      </w:r>
      <w:r>
        <w:t xml:space="preserve"> </w:t>
      </w:r>
      <w:r>
        <w:t xml:space="preserve">orange horizontal lines indicate the biomass index for 2021 and the average for 2019–2020.</w:t>
      </w:r>
    </w:p>
    <w:bookmarkEnd w:id="27"/>
    <w:bookmarkStart w:id="28" w:name="catch-scenarios"/>
    <w:p>
      <w:pPr>
        <w:pStyle w:val="Heading2"/>
      </w:pPr>
      <w:r>
        <w:t xml:space="preserve">Catch Scenarios</w:t>
      </w:r>
    </w:p>
    <w:p>
      <w:pPr>
        <w:pStyle w:val="FirstParagraph"/>
      </w:pPr>
      <w:r>
        <w:t xml:space="preserve">ICES framework for category 3 short-lived stocks using the 1-over-2 rule was applied (ICES, 2020a). The biomass estimate</w:t>
      </w:r>
      <w:r>
        <w:t xml:space="preserve"> </w:t>
      </w:r>
      <w:r>
        <w:t xml:space="preserve">derived from the total area of the PELTIC acoustic survey was used as the biomass index. The advice is based on the ratio</w:t>
      </w:r>
      <w:r>
        <w:t xml:space="preserve"> </w:t>
      </w:r>
      <w:r>
        <w:t xml:space="preserve">between the last index value (index A) and the average of the two preceding values (index B), multiplied by the mean</w:t>
      </w:r>
      <w:r>
        <w:t xml:space="preserve"> </w:t>
      </w:r>
      <w:r>
        <w:t xml:space="preserve">catches of the years 2019–2020. The index is estimated to have decreased by 34% and thus the uncertainty cap was not applied. The 1-over-2 rule with an uncertainty cap of 80% with a biomass safeguard is considered precautionary and as</w:t>
      </w:r>
      <w:r>
        <w:t xml:space="preserve"> </w:t>
      </w:r>
      <w:r>
        <w:t xml:space="preserve">such a PA buffer was not considered (ICES, 2012, 2020a, 2020b). Discarding is considered negligible at 0.51% of total catch for 2019–2020.</w:t>
      </w:r>
    </w:p>
    <w:p>
      <w:pPr>
        <w:pStyle w:val="TableCaption"/>
      </w:pPr>
      <w:r>
        <w:t xml:space="preserve">Table 1: Sardine in Subarea 7. The basis for the catch scenarios *.</w:t>
      </w:r>
    </w:p>
    <w:tbl>
      <w:tblPr>
        <w:tblStyle w:val="Table"/>
        <w:tblW w:type="pct" w:w="4583"/>
        <w:tblLook w:firstRow="0" w:lastRow="0" w:firstColumn="0" w:lastColumn="0" w:noHBand="0" w:noVBand="0" w:val="0000"/>
        <w:jc w:val="start"/>
        <w:tblLayout w:type="fixed"/>
        <w:tblCaption w:val="Table 1: Sardine in Subarea 7. The basis for the catch scenarios *."/>
      </w:tblPr>
      <w:tblGrid>
        <w:gridCol w:w="3630"/>
        <w:gridCol w:w="363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A (2021)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212772 tonnes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B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(2019–2020)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321796 tonnes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ratio (A/B)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Biomass safeguard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(Istat)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Uncertainty 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Mean catches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(2019–2020)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10745 tonnes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Discard 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Negligible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Catch advice 2022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7105 tonnes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% advice change ^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applicable</w:t>
            </w:r>
          </w:p>
        </w:tc>
      </w:tr>
    </w:tbl>
    <w:p>
      <w:pPr>
        <w:pStyle w:val="BodyText"/>
      </w:pPr>
      <w:r>
        <w:t xml:space="preserve">* The figures in the table are rounded. Calculations were done with unrounded inputs, and computed values may not match exactly when calculated using the rounded figures in the table.</w:t>
      </w:r>
      <w:r>
        <w:br/>
      </w:r>
      <w:r>
        <w:t xml:space="preserve">***[Mean catches (2019–2020)] x [Index ratio]</w:t>
      </w:r>
      <w:r>
        <w:br/>
      </w:r>
      <w:r>
        <w:t xml:space="preserve">^ This is the first quantitative catch advice for this stock.</w:t>
      </w:r>
    </w:p>
    <w:bookmarkEnd w:id="28"/>
    <w:bookmarkStart w:id="29" w:name="basis-of-the-advice"/>
    <w:p>
      <w:pPr>
        <w:pStyle w:val="Heading2"/>
      </w:pPr>
      <w:r>
        <w:t xml:space="preserve">Basis of the advice</w:t>
      </w:r>
    </w:p>
    <w:p>
      <w:pPr>
        <w:pStyle w:val="TableCaption"/>
      </w:pPr>
      <w:r>
        <w:t xml:space="preserve">Table 2: Sardine in Subarea 7. The basis of the advice.</w:t>
      </w:r>
    </w:p>
    <w:tbl>
      <w:tblPr>
        <w:tblStyle w:val="Table"/>
        <w:tblW w:type="pct" w:w="4375"/>
        <w:tblLook w:firstRow="0" w:lastRow="0" w:firstColumn="0" w:lastColumn="0" w:noHBand="0" w:noVBand="0" w:val="0000"/>
        <w:jc w:val="start"/>
        <w:tblLayout w:type="fixed"/>
        <w:tblCaption w:val="Table 2: Sardine in Subarea 7. The basis of the advice."/>
      </w:tblPr>
      <w:tblGrid>
        <w:gridCol w:w="3410"/>
        <w:gridCol w:w="352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Advice basis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Precautionary</w:t>
            </w:r>
            <w:r>
              <w:t xml:space="preserve"> </w:t>
            </w:r>
            <w:r>
              <w:t xml:space="preserve">approach.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ICES is not</w:t>
            </w:r>
            <w:r>
              <w:t xml:space="preserve"> </w:t>
            </w:r>
            <w:r>
              <w:t xml:space="preserve">aware of any agreed</w:t>
            </w:r>
            <w:r>
              <w:t xml:space="preserve"> </w:t>
            </w:r>
            <w:r>
              <w:t xml:space="preserve">precautionary management plan</w:t>
            </w:r>
            <w:r>
              <w:t xml:space="preserve"> </w:t>
            </w:r>
            <w:r>
              <w:t xml:space="preserve">for sardine in this area.</w:t>
            </w:r>
          </w:p>
        </w:tc>
      </w:tr>
    </w:tbl>
    <w:p>
      <w:r>
        <w:br w:type="page"/>
      </w:r>
    </w:p>
    <w:bookmarkEnd w:id="29"/>
    <w:bookmarkStart w:id="36" w:name="quality-of-the-assessment"/>
    <w:p>
      <w:pPr>
        <w:pStyle w:val="Heading2"/>
      </w:pPr>
      <w:r>
        <w:t xml:space="preserve">Quality of the assessment</w:t>
      </w:r>
    </w:p>
    <w:p>
      <w:pPr>
        <w:pStyle w:val="FirstParagraph"/>
      </w:pPr>
      <w:r>
        <w:t xml:space="preserve">This stock was benchmarked in 2021 and the ICES framework for category 3 short-lived stocks using the 1-over-2 rule with</w:t>
      </w:r>
      <w:r>
        <w:t xml:space="preserve"> </w:t>
      </w:r>
      <w:r>
        <w:t xml:space="preserve">an uncertainty cap of 80% and a biomass safeguard (ICES, 2020a) was considered appropriate to provide advice. Since it is</w:t>
      </w:r>
      <w:r>
        <w:t xml:space="preserve"> </w:t>
      </w:r>
      <w:r>
        <w:t xml:space="preserve">the first application of the framework, the initial catch in the rule is taken from the mean of the catch from the previous</w:t>
      </w:r>
      <w:r>
        <w:t xml:space="preserve"> </w:t>
      </w:r>
      <w:r>
        <w:t xml:space="preserve">two years (2019–2020). A SPiCT model based on quarterly landing data and a biomass index derived from the core area of</w:t>
      </w:r>
      <w:r>
        <w:t xml:space="preserve"> </w:t>
      </w:r>
      <w:r>
        <w:t xml:space="preserve">the acoustic survey PELTIC was considered inadequate to provide advice but is used to approximate stock status relative to</w:t>
      </w:r>
      <w:r>
        <w:t xml:space="preserve"> </w:t>
      </w:r>
      <w:r>
        <w:t xml:space="preserve">MSY reference points.</w:t>
      </w:r>
    </w:p>
    <w:p>
      <w:pPr>
        <w:pStyle w:val="BodyText"/>
      </w:pPr>
      <w:r>
        <w:t xml:space="preserve">French catches from ICES rectangles 25E5 and 25E4 (Subarea 7) have been traditionally allocated to Division 8.a, as they</w:t>
      </w:r>
      <w:r>
        <w:t xml:space="preserve"> </w:t>
      </w:r>
      <w:r>
        <w:t xml:space="preserve">occur in the boundary between divisions and are considered to be more closely associated with the sardine stock in</w:t>
      </w:r>
      <w:r>
        <w:t xml:space="preserve"> </w:t>
      </w:r>
      <w:r>
        <w:t xml:space="preserve">divisions 8.a-b and 8.d. However, the boundary between sardine stocks in subarea 7 and 8 is unclear and further studies</w:t>
      </w:r>
      <w:r>
        <w:t xml:space="preserve"> </w:t>
      </w:r>
      <w:r>
        <w:t xml:space="preserve">are needed to support this procedure to allocate catches</w:t>
      </w:r>
    </w:p>
    <w:p>
      <w:pPr>
        <w:pStyle w:val="BodyText"/>
      </w:pPr>
      <w:r>
        <w:drawing>
          <wp:inline>
            <wp:extent cx="2952750" cy="1968500"/>
            <wp:effectExtent b="0" l="0" r="0" t="0"/>
            <wp:docPr descr="notshowing" title="" id="31" name="Picture"/>
            <a:graphic>
              <a:graphicData uri="http://schemas.openxmlformats.org/drawingml/2006/picture">
                <pic:pic>
                  <pic:nvPicPr>
                    <pic:cNvPr descr="output/spict_bbms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952750" cy="1968500"/>
            <wp:effectExtent b="0" l="0" r="0" t="0"/>
            <wp:docPr descr="notshowing" title="" id="34" name="Picture"/>
            <a:graphic>
              <a:graphicData uri="http://schemas.openxmlformats.org/drawingml/2006/picture">
                <pic:pic>
                  <pic:nvPicPr>
                    <pic:cNvPr descr="output/spict_ffmsy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2: Sardine in subarea 7. SPiCT analysis showing exploitable biomass relative to BMSY and fishing mortality relative to FMSY.</w:t>
      </w:r>
      <w:r>
        <w:t xml:space="preserve"> </w:t>
      </w:r>
      <w:r>
        <w:t xml:space="preserve">The biomass index used was derived from the core area of the acoustic survey PELTIC. The shaded areas in both plots</w:t>
      </w:r>
      <w:r>
        <w:t xml:space="preserve"> </w:t>
      </w:r>
      <w:r>
        <w:t xml:space="preserve">indicate 95% confidence intervals. The horizontal lines indicate levels relative to the FMSY and BMSY.</w:t>
      </w:r>
    </w:p>
    <w:bookmarkEnd w:id="36"/>
    <w:bookmarkStart w:id="37" w:name="issues-relevant-for-the-advice"/>
    <w:p>
      <w:pPr>
        <w:pStyle w:val="Heading2"/>
      </w:pPr>
      <w:r>
        <w:t xml:space="preserve">Issues relevant for the advice</w:t>
      </w:r>
    </w:p>
    <w:p>
      <w:pPr>
        <w:pStyle w:val="FirstParagraph"/>
      </w:pPr>
      <w:r>
        <w:t xml:space="preserve">The 1-over-2 rule performs the best when there is no time-lag between the survey producing the biomass estimate and</w:t>
      </w:r>
      <w:r>
        <w:t xml:space="preserve"> </w:t>
      </w:r>
      <w:r>
        <w:t xml:space="preserve">the TAC implementation (ICES, 2020c). This is especially important for short-lived species, as part of the observed stock</w:t>
      </w:r>
      <w:r>
        <w:t xml:space="preserve"> </w:t>
      </w:r>
      <w:r>
        <w:t xml:space="preserve">will not be available for the fishery when there is a large lag in time. The PELTIC survey is conducted in October and the</w:t>
      </w:r>
      <w:r>
        <w:t xml:space="preserve"> </w:t>
      </w:r>
      <w:r>
        <w:t xml:space="preserve">biomass estimate is already incorporated in the catch advice for the following year, with a time-lag of only two months.</w:t>
      </w:r>
      <w:r>
        <w:t xml:space="preserve"> </w:t>
      </w:r>
      <w:r>
        <w:t xml:space="preserve">The advice for this stock in 2019 was provided for two years since this was a Category 5 stock at the time. As</w:t>
      </w:r>
      <w:r>
        <w:t xml:space="preserve"> </w:t>
      </w:r>
      <w:r>
        <w:t xml:space="preserve">from 2020 the stock is Category 3, and given that a new biomass estimate is available every year catch advice could be</w:t>
      </w:r>
      <w:r>
        <w:t xml:space="preserve"> </w:t>
      </w:r>
      <w:r>
        <w:t xml:space="preserve">provided annually.</w:t>
      </w:r>
    </w:p>
    <w:p>
      <w:r>
        <w:br w:type="page"/>
      </w:r>
    </w:p>
    <w:bookmarkEnd w:id="37"/>
    <w:bookmarkStart w:id="38" w:name="reference-points"/>
    <w:p>
      <w:pPr>
        <w:pStyle w:val="Heading2"/>
      </w:pPr>
      <w:r>
        <w:t xml:space="preserve">Reference 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6"/>
        <w:gridCol w:w="747"/>
        <w:gridCol w:w="597"/>
        <w:gridCol w:w="5118"/>
        <w:gridCol w:w="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Technical basis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M</m:t>
                </m:r>
                <m:r>
                  <m:t>S</m:t>
                </m:r>
                <m:r>
                  <m:t>Y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</m:sub>
                </m:sSub>
                <m:r>
                  <m:t> 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x</m:t>
                </m:r>
                <m:r>
                  <m:t>y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t>0.5</m:t>
                </m:r>
                <m:r>
                  <m:rPr>
                    <m:sty m:val="p"/>
                  </m:rPr>
                  <m:t>*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Relative value from SPiCT model. BMSY is estimated directly from the SPiCT assessment model and changes when the assessment is updated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(ICES, 2021a)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</m:sub>
                </m:sSub>
                <m:r>
                  <m:t> 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x</m:t>
                </m:r>
                <m:r>
                  <m:t>y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F</m:t>
                    </m:r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*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Relative value from SPiCT model. FMSY is estimated directly from the SPiCT assessment model and changes when the assessment is updated.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(ICES, 2021a)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I</m:t>
                    </m:r>
                  </m:e>
                  <m:sub>
                    <m:r>
                      <m:t>s</m:t>
                    </m:r>
                    <m:r>
                      <m:t>t</m:t>
                    </m:r>
                    <m:r>
                      <m:t>a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113005 tonnes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  <m:r>
                  <m:t>e</m:t>
                </m:r>
                <m:r>
                  <m:t>o</m:t>
                </m:r>
                <m:r>
                  <m:t>m</m:t>
                </m:r>
                <m:r>
                  <m:t>e</m:t>
                </m:r>
                <m:r>
                  <m:t>a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h</m:t>
                        </m:r>
                        <m:r>
                          <m:t>i</m:t>
                        </m:r>
                        <m:r>
                          <m:t>s</m:t>
                        </m:r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.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t>1.645</m:t>
                </m:r>
                <m:r>
                  <m:rPr>
                    <m:sty m:val="p"/>
                  </m:rPr>
                  <m:t>.</m:t>
                </m:r>
                <m:r>
                  <m:t>s</m:t>
                </m:r>
                <m:r>
                  <m:t>d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h</m:t>
                            </m:r>
                            <m:r>
                              <m:t>i</m:t>
                            </m:r>
                            <m:r>
                              <m:t>s</m:t>
                            </m:r>
                            <m:r>
                              <m:t>t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>
            <w:pPr>
              <w:pStyle w:val="Compact"/>
              <w:jc w:val="left"/>
            </w:pPr>
            <w:r>
              <w:t xml:space="preserve"> </w:t>
            </w:r>
            <m:oMath>
              <m:sSub>
                <m:e>
                  <m:r>
                    <m:t>I</m:t>
                  </m:r>
                </m:e>
                <m:sub>
                  <m:r>
                    <m:t>h</m:t>
                  </m:r>
                  <m:r>
                    <m:t>i</m:t>
                  </m:r>
                  <m:r>
                    <m:t>s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is the available historical series of the abundance index (2017-2021)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(ICES, 2021b)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B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p</m:t>
                    </m:r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p</m:t>
                    </m:r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plan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S</m:t>
                </m:r>
                <m:r>
                  <m:t>S</m:t>
                </m:r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  <m:r>
                      <m:t>g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plan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  <m:r>
                      <m:t>g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* No reference points are defined for this stock in terms of absolute values. The SPiCT-estimated values of the ratios F/FMSY and B/BMSY</w:t>
      </w:r>
      <w:r>
        <w:t xml:space="preserve"> </w:t>
      </w:r>
      <w:r>
        <w:t xml:space="preserve">are used to estimate stock and exploitation status relative to the proxy MSY reference points.</w:t>
      </w:r>
    </w:p>
    <w:bookmarkEnd w:id="38"/>
    <w:bookmarkStart w:id="39" w:name="basis-of-the-assessment"/>
    <w:p>
      <w:pPr>
        <w:pStyle w:val="Heading2"/>
      </w:pPr>
      <w:r>
        <w:t xml:space="preserve">Basis of the assessment</w:t>
      </w:r>
    </w:p>
    <w:p>
      <w:pPr>
        <w:pStyle w:val="FirstParagraph"/>
      </w:pPr>
      <w:r>
        <w:rPr>
          <w:iCs/>
          <w:i/>
        </w:rPr>
        <w:t xml:space="preserve">Table 4: Sardine in Subarea 7. The basis of the assessment.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15"/>
        <w:gridCol w:w="67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ICES stock data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(ICES, 2021c).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Assessment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Survey trends-based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Commercial catch, biomass estimates from the total area of the acoustic survey PELTIC [A6259]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Discards and bycatch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Discards were not included as discarding is considered negligible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fishing mortality and relative biomass derived from a SPiCT model (input data: landings and biomass from PELTIC [A6259] in the core area).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stock was benchmarked in 2021 (WKWEST; ICES, 2021a).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 Group on Southern Horse Mackerel, Anchovy, and Sardine (WGHANSA)</w:t>
            </w:r>
          </w:p>
        </w:tc>
      </w:tr>
    </w:tbl>
    <w:p>
      <w:r>
        <w:br w:type="page"/>
      </w:r>
    </w:p>
    <w:bookmarkEnd w:id="39"/>
    <w:bookmarkStart w:id="40" w:name="X4b017eed60eb3f759df483675041685d13cf4c1"/>
    <w:p>
      <w:pPr>
        <w:pStyle w:val="Heading2"/>
      </w:pPr>
      <w:r>
        <w:t xml:space="preserve">History of the advice, catch, and management</w:t>
      </w:r>
    </w:p>
    <w:p>
      <w:pPr>
        <w:pStyle w:val="TableCaption"/>
      </w:pPr>
      <w:r>
        <w:t xml:space="preserve">Table 5a: Sardine in divisions 8.a–b and 8.d, and Subarea 7 *. ICES advice and official landings. No official TAC is set for this stock. All weights are in tonnes.</w:t>
      </w:r>
      <w:r>
        <w:t xml:space="preserve"> </w:t>
      </w:r>
      <w:r>
        <w:t xml:space="preserve">*. Prior to 2017, sardine in this area was assessed as a single stock combining Subarea 7 (English Channel and Celtic Sea) and divisions</w:t>
      </w:r>
      <w:r>
        <w:t xml:space="preserve"> </w:t>
      </w:r>
      <w:r>
        <w:t xml:space="preserve">8.a–b and 8.d (Bay of Biscay).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5a: Sardine in divisions 8.a–b and 8.d, and Subarea 7 *. ICES advice and official landings. No official TAC is set for this stock. All weights are in tonnes. *. Prior to 2017, sardine in this area was assessed as a single stock combining Subarea 7 (English Channel and Celtic Sea) and divisions 8.a–b and 8.d (Bay of Biscay)."/>
      </w:tblPr>
      <w:tblGrid>
        <w:gridCol w:w="518"/>
        <w:gridCol w:w="2368"/>
        <w:gridCol w:w="2368"/>
        <w:gridCol w:w="1480"/>
        <w:gridCol w:w="11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ICES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Catch corresponding to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Official landings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ICES landings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32592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30287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28847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28840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37214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40971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40130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20% reduction of catches</w:t>
            </w:r>
            <w:r>
              <w:t xml:space="preserve"> </w:t>
            </w:r>
            <w:r>
              <w:t xml:space="preserve">(average of last three 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27554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new advice, same as for</w:t>
            </w:r>
            <w:r>
              <w:t xml:space="preserve"> </w:t>
            </w: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27554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Precautionary approach</w:t>
            </w:r>
            <w:r>
              <w:t xml:space="preserve"> </w:t>
            </w:r>
            <w:r>
              <w:t xml:space="preserve">(increase catches by no more</w:t>
            </w:r>
            <w:r>
              <w:t xml:space="preserve"> </w:t>
            </w:r>
            <w:r>
              <w:t xml:space="preserve">than 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≤ 33065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49161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Precautionary approach (same</w:t>
            </w:r>
            <w:r>
              <w:t xml:space="preserve"> </w:t>
            </w:r>
            <w:r>
              <w:t xml:space="preserve">advised catch value as given</w:t>
            </w:r>
            <w:r>
              <w:t xml:space="preserve"> </w:t>
            </w:r>
            <w:r>
              <w:t xml:space="preserve">for 2016)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≤ 33065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57889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43101</w:t>
            </w:r>
          </w:p>
        </w:tc>
      </w:tr>
    </w:tbl>
    <w:p/>
    <w:p>
      <w:pPr>
        <w:pStyle w:val="TableCaption"/>
      </w:pPr>
      <w:r>
        <w:t xml:space="preserve">Table 5b: Sardine in Subarea 7. ICES advice and official landings. No official TAC is set for this stock. All weights are in tonnes.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5b: Sardine in Subarea 7. ICES advice and official landings. No official TAC is set for this stock. All weights are in tonnes."/>
      </w:tblPr>
      <w:tblGrid>
        <w:gridCol w:w="513"/>
        <w:gridCol w:w="2420"/>
        <w:gridCol w:w="2346"/>
        <w:gridCol w:w="1466"/>
        <w:gridCol w:w="117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ICES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Catch corresponding to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Official landings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ICES landings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Precautionary approach: 20%</w:t>
            </w:r>
            <w:r>
              <w:t xml:space="preserve"> </w:t>
            </w:r>
            <w:r>
              <w:t xml:space="preserve">reduction in catch relative to</w:t>
            </w:r>
            <w:r>
              <w:t xml:space="preserve"> </w:t>
            </w:r>
            <w:r>
              <w:t xml:space="preserve">the 2014–2016 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Precautionary approach: Same</w:t>
            </w:r>
            <w:r>
              <w:t xml:space="preserve"> </w:t>
            </w:r>
            <w:r>
              <w:t xml:space="preserve">advice as for 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catch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catch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Precautionary approach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≤ 6 906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0"/>
    <w:bookmarkStart w:id="41" w:name="history-of-the-catch-and-landings"/>
    <w:p>
      <w:pPr>
        <w:pStyle w:val="Heading2"/>
      </w:pPr>
      <w:r>
        <w:t xml:space="preserve">History of the catch and landings</w:t>
      </w:r>
    </w:p>
    <w:p>
      <w:pPr>
        <w:pStyle w:val="FirstParagraph"/>
      </w:pPr>
      <w:r>
        <w:rPr>
          <w:iCs/>
          <w:i/>
        </w:rPr>
        <w:t xml:space="preserve">Table 6: Sardine in Subarea 7. Catch distribution by fleet in 2020 as estimated by ICES.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34"/>
        <w:gridCol w:w="1350"/>
        <w:gridCol w:w="1780"/>
        <w:gridCol w:w="1534"/>
        <w:gridCol w:w="736"/>
        <w:gridCol w:w="9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Pelagic trawl Landings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Purse-seine Landings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Landings from other gears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Landings (tonnes)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(tonnes)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Negligible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13553</w:t>
            </w:r>
          </w:p>
        </w:tc>
      </w:tr>
    </w:tbl>
    <w:p/>
    <w:p>
      <w:pPr>
        <w:pStyle w:val="TableCaption"/>
      </w:pPr>
      <w:r>
        <w:t xml:space="preserve">Table 7: Sardine in Subarea 7. History of reported landings; values are presented for each country participating in the fishery. All weights are in tonnes *.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7: Sardine in Subarea 7. History of reported landings; values are presented for each country participating in the fishery. All weights are in tonnes *."/>
      </w:tblPr>
      <w:tblGrid>
        <w:gridCol w:w="465"/>
        <w:gridCol w:w="798"/>
        <w:gridCol w:w="1131"/>
        <w:gridCol w:w="931"/>
        <w:gridCol w:w="665"/>
        <w:gridCol w:w="665"/>
        <w:gridCol w:w="665"/>
        <w:gridCol w:w="798"/>
        <w:gridCol w:w="665"/>
        <w:gridCol w:w="532"/>
        <w:gridCol w:w="59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France 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Ireland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Poland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* Only catches from 2002 to 2019 were revised by all countries for the benchmark in 2021. Therefore, catches prior 2002 were excluded from Figure 1.</w:t>
      </w:r>
      <w:r>
        <w:br/>
      </w:r>
      <w:r>
        <w:t xml:space="preserve">** French catches from ICES rectangles 25E5 and 25E4 are not included.</w:t>
      </w:r>
    </w:p>
    <w:bookmarkEnd w:id="41"/>
    <w:bookmarkStart w:id="42" w:name="summary-of-the-assessment"/>
    <w:p>
      <w:pPr>
        <w:pStyle w:val="Heading2"/>
      </w:pPr>
      <w:r>
        <w:t xml:space="preserve">Summary of the assessment</w:t>
      </w:r>
    </w:p>
    <w:p>
      <w:pPr>
        <w:pStyle w:val="TableCaption"/>
      </w:pPr>
      <w:r>
        <w:t xml:space="preserve">Table 8 Sardine in Subarea 7. Assessment summary. The high and low columns represent the 95% confidence intervals of the biomass index. All values are in tonnes.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8 Sardine in Subarea 7. Assessment summary. The high and low columns represent the 95% confidence intervals of the biomass index. All values are in tonnes."/>
      </w:tblPr>
      <w:tblGrid>
        <w:gridCol w:w="630"/>
        <w:gridCol w:w="2430"/>
        <w:gridCol w:w="810"/>
        <w:gridCol w:w="810"/>
        <w:gridCol w:w="990"/>
        <w:gridCol w:w="990"/>
        <w:gridCol w:w="12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Biomass index total area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Landings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Discards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BMS landing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29287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23276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14488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17354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17994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14675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6337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7075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7891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9783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19634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248358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143845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358028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285564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402929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292836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132707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2"/>
    <w:bookmarkStart w:id="51" w:name="sources-and-references"/>
    <w:p>
      <w:pPr>
        <w:pStyle w:val="Heading2"/>
      </w:pPr>
      <w:r>
        <w:t xml:space="preserve">Sources and references</w:t>
      </w:r>
    </w:p>
    <w:p>
      <w:pPr>
        <w:pStyle w:val="FirstParagraph"/>
      </w:pPr>
      <w:r>
        <w:t xml:space="preserve">ICES. 2012. ICES Implementation of Advice for Data-limited Stocks in 2012 in its 2012 Advice. ICES CM 2012/ACOM:68.</w:t>
      </w:r>
      <w:r>
        <w:t xml:space="preserve"> </w:t>
      </w:r>
      <w:r>
        <w:t xml:space="preserve">42 pp. </w:t>
      </w:r>
      <w:hyperlink r:id="rId43">
        <w:r>
          <w:rPr>
            <w:rStyle w:val="Hyperlink"/>
          </w:rPr>
          <w:t xml:space="preserve">https://doi.org/10.17895/ices.pub.5322</w:t>
        </w:r>
      </w:hyperlink>
      <w:r>
        <w:br/>
      </w:r>
      <w:r>
        <w:br/>
      </w:r>
      <w:r>
        <w:t xml:space="preserve">ICES. 2020a. Tenth Workshop on the Development of Quantitative Assessment Methodologies based on LIFE-history traits,</w:t>
      </w:r>
      <w:r>
        <w:t xml:space="preserve"> </w:t>
      </w:r>
      <w:r>
        <w:t xml:space="preserve">exploitation characteristics, and other relevant parameters for data-limited stocks(WKLIFE X). ICES Scientific Reports. 2:98.</w:t>
      </w:r>
      <w:r>
        <w:t xml:space="preserve"> </w:t>
      </w:r>
      <w:r>
        <w:t xml:space="preserve">72 pp. </w:t>
      </w:r>
      <w:hyperlink r:id="rId44">
        <w:r>
          <w:rPr>
            <w:rStyle w:val="Hyperlink"/>
          </w:rPr>
          <w:t xml:space="preserve">http://doi.org/10.17895/ices.pub.5985</w:t>
        </w:r>
      </w:hyperlink>
      <w:r>
        <w:br/>
      </w:r>
      <w:r>
        <w:br/>
      </w:r>
      <w:r>
        <w:t xml:space="preserve">ICES. 2020b. Workshop on Data-limited Stocks of Short-Lived Species (WKDLSSLS2). ICES Scientific Reports. 2:99. 119 pp.</w:t>
      </w:r>
      <w:r>
        <w:t xml:space="preserve"> </w:t>
      </w:r>
      <w:hyperlink r:id="rId45">
        <w:r>
          <w:rPr>
            <w:rStyle w:val="Hyperlink"/>
          </w:rPr>
          <w:t xml:space="preserve">http://doi.org/10.17895/ices.pub.5984</w:t>
        </w:r>
      </w:hyperlink>
      <w:r>
        <w:br/>
      </w:r>
      <w:r>
        <w:br/>
      </w:r>
      <w:r>
        <w:t xml:space="preserve">ICES. 2021a. Benchmark Workshop on selected stocks in the Western Waters in 2021 (WKWEST). ICES Scientific Reports.</w:t>
      </w:r>
      <w:r>
        <w:t xml:space="preserve"> </w:t>
      </w:r>
      <w:r>
        <w:t xml:space="preserve">3:31. 504 pp. </w:t>
      </w:r>
      <w:hyperlink r:id="rId46">
        <w:r>
          <w:rPr>
            <w:rStyle w:val="Hyperlink"/>
          </w:rPr>
          <w:t xml:space="preserve">https://doi.org/10.17895/ices.pub.8137</w:t>
        </w:r>
      </w:hyperlink>
      <w:r>
        <w:br/>
      </w:r>
      <w:r>
        <w:br/>
      </w:r>
      <w:r>
        <w:t xml:space="preserve">ICES. 2021b. Working Group on Southern Horse Mackerel Anchovy and Sardine (WGHANSA). ICES Scientific Reports. 3:55.</w:t>
      </w:r>
      <w:r>
        <w:t xml:space="preserve"> </w:t>
      </w:r>
      <w:r>
        <w:t xml:space="preserve">679 pp. </w:t>
      </w:r>
      <w:hyperlink r:id="rId47">
        <w:r>
          <w:rPr>
            <w:rStyle w:val="Hyperlink"/>
          </w:rPr>
          <w:t xml:space="preserve">https://doi.org/10.17895/ices.pub.8138</w:t>
        </w:r>
      </w:hyperlink>
      <w:r>
        <w:br/>
      </w:r>
      <w:r>
        <w:br/>
      </w:r>
      <w:r>
        <w:t xml:space="preserve">ICES. 2021c. Advice on fishing opportunities. In Report of the ICES Advisory Committee, 2021. ICES Advice 2021, section</w:t>
      </w:r>
      <w:r>
        <w:t xml:space="preserve"> </w:t>
      </w:r>
      <w:r>
        <w:t xml:space="preserve">1.1.1.</w:t>
      </w:r>
      <w:r>
        <w:t xml:space="preserve"> </w:t>
      </w:r>
      <w:hyperlink r:id="rId48">
        <w:r>
          <w:rPr>
            <w:rStyle w:val="Hyperlink"/>
          </w:rPr>
          <w:t xml:space="preserve">https://doi.org/10.17895/ices.advice.7720</w:t>
        </w:r>
      </w:hyperlink>
      <w:r>
        <w:br/>
      </w:r>
      <w:r>
        <w:br/>
      </w:r>
      <w:r>
        <w:t xml:space="preserve">ICES. 2021d. Workshop on Data-Limited Stocks of Short-Lived Species (WKDLSSLS3). ICES Scientific Reports. 3:86. 60pp.</w:t>
      </w:r>
      <w:r>
        <w:t xml:space="preserve"> </w:t>
      </w:r>
      <w:hyperlink r:id="rId49">
        <w:r>
          <w:rPr>
            <w:rStyle w:val="Hyperlink"/>
          </w:rPr>
          <w:t xml:space="preserve">https://doi.org/10.17895/ices.pub.8145</w:t>
        </w:r>
      </w:hyperlink>
      <w:r>
        <w:br/>
      </w:r>
      <w:r>
        <w:br/>
      </w:r>
      <w:r>
        <w:br/>
      </w:r>
    </w:p>
    <w:p>
      <w:pPr>
        <w:pStyle w:val="BodyText"/>
      </w:pPr>
      <w:r>
        <w:t xml:space="preserve">Download the stock assessment data and figures.</w:t>
      </w:r>
      <w:r>
        <w:br/>
      </w:r>
      <w:r>
        <w:br/>
      </w:r>
      <w:r>
        <w:t xml:space="preserve">Recommended citation: ICES. 2021. Sardine (Sardina pilchardus) in Subarea 7 (Southern Celtic Seas, English Channel).</w:t>
      </w:r>
      <w:r>
        <w:t xml:space="preserve"> </w:t>
      </w:r>
      <w:r>
        <w:t xml:space="preserve">In Report of the ICES Advisory Committee, 2021. ICES Advice 2021, pil.27.7,</w:t>
      </w:r>
      <w:r>
        <w:t xml:space="preserve"> </w:t>
      </w:r>
      <w:hyperlink r:id="rId50">
        <w:r>
          <w:rPr>
            <w:rStyle w:val="Hyperlink"/>
          </w:rPr>
          <w:t xml:space="preserve">https://doi.org/10.17895/ices.advice.7814</w:t>
        </w:r>
      </w:hyperlink>
    </w:p>
    <w:bookmarkEnd w:id="51"/>
    <w:bookmarkEnd w:id="52"/>
    <w:sectPr w:rsidR="00684909" w:rsidRPr="00A34E63" w:rsidSect="001E0B45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6B4C3" w14:textId="77777777" w:rsidR="00A0153B" w:rsidRDefault="00684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F05A" w14:textId="77777777" w:rsidR="008A1A76" w:rsidRDefault="00644D93">
    <w:pPr>
      <w:pStyle w:val="Footer"/>
    </w:pPr>
    <w:r>
      <w:rPr>
        <w:i/>
        <w:iCs/>
        <w:szCs w:val="18"/>
      </w:rPr>
      <w:t>ICES Advice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5F56" w14:textId="77777777" w:rsidR="00A0153B" w:rsidRDefault="0068490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DED5" w14:textId="77777777" w:rsidR="00A0153B" w:rsidRDefault="00684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088B" w14:textId="77777777" w:rsidR="00E702F2" w:rsidRPr="0004401D" w:rsidRDefault="00644D93" w:rsidP="00E702F2">
    <w:pPr>
      <w:pStyle w:val="Header"/>
      <w:tabs>
        <w:tab w:val="right" w:pos="9809"/>
      </w:tabs>
      <w:rPr>
        <w:rFonts w:cs="Times New Roman"/>
        <w:i/>
        <w:szCs w:val="18"/>
      </w:rPr>
    </w:pPr>
    <w:bookmarkStart w:id="0" w:name="STOCK_CODE_HEADER_2"/>
    <w:bookmarkEnd w:id="0"/>
    <w:r w:rsidRPr="0004401D">
      <w:rPr>
        <w:rFonts w:cs="Times New Roman"/>
        <w:i/>
        <w:szCs w:val="18"/>
      </w:rPr>
      <w:t>ICES Advice on fishing opportunities, catch</w:t>
    </w:r>
    <w:r>
      <w:rPr>
        <w:rFonts w:cs="Times New Roman"/>
        <w:i/>
        <w:szCs w:val="18"/>
      </w:rPr>
      <w:t>,</w:t>
    </w:r>
    <w:r w:rsidRPr="0004401D">
      <w:rPr>
        <w:rFonts w:cs="Times New Roman"/>
        <w:i/>
        <w:szCs w:val="18"/>
      </w:rPr>
      <w:t xml:space="preserve"> and effort</w:t>
    </w:r>
    <w:r w:rsidRPr="0004401D">
      <w:rPr>
        <w:rFonts w:cs="Times New Roman"/>
        <w:i/>
        <w:szCs w:val="18"/>
      </w:rPr>
      <w:tab/>
    </w:r>
  </w:p>
  <w:p w14:paraId="3E339E5A" w14:textId="77777777" w:rsidR="00E702F2" w:rsidRDefault="00644D93" w:rsidP="00E702F2">
    <w:pPr>
      <w:spacing w:before="20" w:after="20"/>
      <w:ind w:left="20" w:right="20"/>
    </w:pPr>
    <w:r>
      <w:rPr>
        <w:i/>
        <w:color w:val="000000"/>
      </w:rPr>
      <w:t>pil.27.7</w:t>
    </w:r>
  </w:p>
  <w:p w14:paraId="5D4EC539" w14:textId="77777777" w:rsidR="00E2278E" w:rsidRPr="00E702F2" w:rsidRDefault="00684909" w:rsidP="00E702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B36A" w14:textId="77777777" w:rsidR="00A0153B" w:rsidRDefault="0068490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17F69BA"/>
    <w:multiLevelType w:val="multilevel"/>
    <w:tmpl w:val="5FB8AEA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2C1AE401"/>
    <w:multiLevelType w:val="multilevel"/>
    <w:tmpl w:val="BB52B9D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4E2A4954"/>
    <w:multiLevelType w:val="multilevel"/>
    <w:tmpl w:val="A3BAC37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90575792" w:numId="1">
    <w:abstractNumId w:val="0"/>
  </w:num>
  <w:num w16cid:durableId="2044673964" w:numId="2">
    <w:abstractNumId w:val="2"/>
  </w:num>
  <w:num w16cid:durableId="2139490240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07876"/>
    <w:rPr>
      <w:rFonts w:ascii="Palatino Linotype" w:hAnsi="Palatino Linotype"/>
      <w:sz w:val="18"/>
    </w:rPr>
  </w:style>
  <w:style w:styleId="Heading1" w:type="paragraph">
    <w:name w:val="heading 1"/>
    <w:basedOn w:val="Normal"/>
    <w:next w:val="BodyText"/>
    <w:uiPriority w:val="9"/>
    <w:qFormat/>
    <w:rsid w:val="00007876"/>
    <w:pPr>
      <w:keepNext/>
      <w:keepLines/>
      <w:spacing w:after="0" w:before="480"/>
      <w:outlineLvl w:val="0"/>
    </w:pPr>
    <w:rPr>
      <w:rFonts w:ascii="Futura Md BT" w:cstheme="majorBidi" w:eastAsiaTheme="majorEastAsia" w:hAnsi="Futura Md BT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05223"/>
    <w:pPr>
      <w:keepNext/>
      <w:keepLines/>
      <w:shd w:color="auto" w:fill="9EBEBC" w:val="clear"/>
      <w:spacing w:after="0" w:before="200"/>
      <w:outlineLvl w:val="1"/>
    </w:pPr>
    <w:rPr>
      <w:rFonts w:ascii="Futura Md BT" w:cstheme="majorBidi" w:eastAsiaTheme="majorEastAsia" w:hAnsi="Futura Md BT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1E0B45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E0B45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1E0B45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1E0B45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1E0B4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1E0B45"/>
  </w:style>
  <w:style w:customStyle="1" w:styleId="Compact" w:type="paragraph">
    <w:name w:val="Compact"/>
    <w:basedOn w:val="BodyText"/>
    <w:qFormat/>
    <w:rsid w:val="003C3288"/>
    <w:pPr>
      <w:spacing w:after="0" w:before="0"/>
    </w:pPr>
    <w:rPr>
      <w:rFonts w:ascii="Calibri" w:hAnsi="Calibri"/>
    </w:rPr>
  </w:style>
  <w:style w:styleId="Title" w:type="paragraph">
    <w:name w:val="Title"/>
    <w:basedOn w:val="Normal"/>
    <w:next w:val="BodyText"/>
    <w:qFormat/>
    <w:rsid w:val="001E0B45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rsid w:val="001E0B45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E0B45"/>
    <w:pPr>
      <w:keepNext/>
      <w:keepLines/>
      <w:jc w:val="center"/>
    </w:pPr>
  </w:style>
  <w:style w:styleId="Date" w:type="paragraph">
    <w:name w:val="Date"/>
    <w:next w:val="BodyText"/>
    <w:qFormat/>
    <w:rsid w:val="001E0B45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1E0B45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1E0B45"/>
  </w:style>
  <w:style w:styleId="BlockText" w:type="paragraph">
    <w:name w:val="Block Text"/>
    <w:basedOn w:val="BodyText"/>
    <w:next w:val="BodyText"/>
    <w:uiPriority w:val="9"/>
    <w:unhideWhenUsed/>
    <w:qFormat/>
    <w:rsid w:val="001E0B45"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  <w:rsid w:val="001E0B45"/>
  </w:style>
  <w:style w:customStyle="1" w:styleId="DefinitionTerm" w:type="paragraph">
    <w:name w:val="Definition Term"/>
    <w:basedOn w:val="Normal"/>
    <w:next w:val="Definition"/>
    <w:rsid w:val="001E0B45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1E0B45"/>
  </w:style>
  <w:style w:styleId="Caption" w:type="paragraph">
    <w:name w:val="caption"/>
    <w:basedOn w:val="Normal"/>
    <w:link w:val="CaptionChar"/>
    <w:rsid w:val="001E0B45"/>
    <w:pPr>
      <w:spacing w:after="120"/>
    </w:pPr>
    <w:rPr>
      <w:i/>
    </w:rPr>
  </w:style>
  <w:style w:customStyle="1" w:styleId="TableCaption" w:type="paragraph">
    <w:name w:val="Table Caption"/>
    <w:basedOn w:val="Caption"/>
    <w:rsid w:val="001E0B45"/>
    <w:pPr>
      <w:keepNext/>
    </w:pPr>
  </w:style>
  <w:style w:customStyle="1" w:styleId="ImageCaption" w:type="paragraph">
    <w:name w:val="Image Caption"/>
    <w:basedOn w:val="Caption"/>
    <w:rsid w:val="001E0B45"/>
  </w:style>
  <w:style w:customStyle="1" w:styleId="Figure" w:type="paragraph">
    <w:name w:val="Figure"/>
    <w:basedOn w:val="Normal"/>
    <w:rsid w:val="001E0B45"/>
  </w:style>
  <w:style w:customStyle="1" w:styleId="FigurewithCaption" w:type="paragraph">
    <w:name w:val="Figure with Caption"/>
    <w:basedOn w:val="Figure"/>
    <w:rsid w:val="001E0B45"/>
    <w:pPr>
      <w:keepNext/>
    </w:pPr>
  </w:style>
  <w:style w:customStyle="1" w:styleId="CaptionChar" w:type="character">
    <w:name w:val="Caption Char"/>
    <w:basedOn w:val="DefaultParagraphFont"/>
    <w:link w:val="Caption"/>
    <w:rsid w:val="001E0B45"/>
  </w:style>
  <w:style w:customStyle="1" w:styleId="VerbatimChar" w:type="character">
    <w:name w:val="Verbatim Char"/>
    <w:basedOn w:val="CaptionChar"/>
    <w:link w:val="SourceCode"/>
    <w:rsid w:val="001E0B45"/>
    <w:rPr>
      <w:rFonts w:ascii="Consolas" w:hAnsi="Consolas"/>
      <w:sz w:val="22"/>
    </w:rPr>
  </w:style>
  <w:style w:styleId="FootnoteReference" w:type="character">
    <w:name w:val="footnote reference"/>
    <w:basedOn w:val="CaptionChar"/>
    <w:rsid w:val="001E0B45"/>
    <w:rPr>
      <w:vertAlign w:val="superscript"/>
    </w:rPr>
  </w:style>
  <w:style w:styleId="Hyperlink" w:type="character">
    <w:name w:val="Hyperlink"/>
    <w:basedOn w:val="CaptionChar"/>
    <w:rsid w:val="001E0B45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E0B45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1E0B45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sid w:val="001E0B45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sid w:val="001E0B45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1E0B45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sid w:val="001E0B45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sid w:val="001E0B45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1E0B45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sid w:val="001E0B45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1E0B45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sid w:val="001E0B45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1E0B45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1E0B45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sid w:val="001E0B45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sid w:val="001E0B45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1E0B45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1E0B45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1E0B45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sid w:val="001E0B45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1E0B45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1E0B45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1E0B45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1E0B45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sid w:val="001E0B45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1E0B45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1E0B45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1E0B45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1E0B45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1E0B45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sid w:val="001E0B45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sid w:val="001E0B45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sid w:val="001E0B45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1E0B45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rsid w:val="0069224B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9224B"/>
    <w:rPr>
      <w:rFonts w:ascii="Tahoma" w:cs="Tahom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rsid w:val="00E2278E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E2278E"/>
  </w:style>
  <w:style w:styleId="Footer" w:type="paragraph">
    <w:name w:val="footer"/>
    <w:basedOn w:val="Normal"/>
    <w:link w:val="FooterChar"/>
    <w:rsid w:val="00E2278E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2278E"/>
  </w:style>
  <w:style w:styleId="TableGrid" w:type="table">
    <w:name w:val="Table Grid"/>
    <w:basedOn w:val="TableNormal"/>
    <w:rsid w:val="0068490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/>
      <w:tcPr>
        <w:shd w:color="auto" w:fill="D9D9D9" w:themeFill="background1" w:themeFillShade="D9" w:val="clear"/>
      </w:tcPr>
    </w:tblStylePr>
  </w:style>
  <w:style w:styleId="ColorfulGrid" w:type="table">
    <w:name w:val="Colorful Grid"/>
    <w:aliases w:val="TableNormal"/>
    <w:basedOn w:val="TableNormal"/>
    <w:rsid w:val="007B394B"/>
    <w:pPr>
      <w:spacing w:after="0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rsid w:val="00A36AE6"/>
    <w:pPr>
      <w:spacing w:after="0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customStyle="1" w:styleId="Table" w:type="table">
    <w:name w:val="Table"/>
    <w:basedOn w:val="TableNormal"/>
    <w:uiPriority w:val="99"/>
    <w:qFormat/>
    <w:rsid w:val="00684909"/>
    <w:pPr>
      <w:spacing w:after="0"/>
    </w:pPr>
    <w:rPr>
      <w:rFonts w:asciiTheme="majorHAnsi" w:hAnsiTheme="majorHAns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/>
      <w:tcPr>
        <w:shd w:color="auto" w:fill="D9D9D9" w:themeFill="background1" w:themeFillShade="D9" w:val="clear"/>
      </w:tcPr>
    </w:tblStylePr>
  </w:style>
  <w:style w:customStyle="1" w:styleId="PhotoCaption" w:type="paragraph">
    <w:name w:val="Photo Caption"/>
    <w:basedOn w:val="Normal"/>
    <w:qFormat/>
    <w:rsid w:val="00096E7C"/>
    <w:pPr>
      <w:spacing w:after="0"/>
    </w:pPr>
    <w:rPr>
      <w:rFonts w:asciiTheme="minorHAnsi" w:hAnsiTheme="minorHAnsi"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5" Target="http://doi.org/10.17895/ices.pub.5984" TargetMode="External" /><Relationship Type="http://schemas.openxmlformats.org/officeDocument/2006/relationships/hyperlink" Id="rId44" Target="http://doi.org/10.17895/ices.pub.5985" TargetMode="External" /><Relationship Type="http://schemas.openxmlformats.org/officeDocument/2006/relationships/hyperlink" Id="rId48" Target="https://doi.org/10.17895/ices.advice.7720" TargetMode="External" /><Relationship Type="http://schemas.openxmlformats.org/officeDocument/2006/relationships/hyperlink" Id="rId50" Target="https://doi.org/10.17895/ices.advice.7814" TargetMode="External" /><Relationship Type="http://schemas.openxmlformats.org/officeDocument/2006/relationships/hyperlink" Id="rId43" Target="https://doi.org/10.17895/ices.pub.5322" TargetMode="External" /><Relationship Type="http://schemas.openxmlformats.org/officeDocument/2006/relationships/hyperlink" Id="rId46" Target="https://doi.org/10.17895/ices.pub.8137" TargetMode="External" /><Relationship Type="http://schemas.openxmlformats.org/officeDocument/2006/relationships/hyperlink" Id="rId47" Target="https://doi.org/10.17895/ices.pub.8138" TargetMode="External" /><Relationship Type="http://schemas.openxmlformats.org/officeDocument/2006/relationships/hyperlink" Id="rId49" Target="https://doi.org/10.17895/ices.pub.81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doi.org/10.17895/ices.pub.5984" TargetMode="External" /><Relationship Type="http://schemas.openxmlformats.org/officeDocument/2006/relationships/hyperlink" Id="rId44" Target="http://doi.org/10.17895/ices.pub.5985" TargetMode="External" /><Relationship Type="http://schemas.openxmlformats.org/officeDocument/2006/relationships/hyperlink" Id="rId48" Target="https://doi.org/10.17895/ices.advice.7720" TargetMode="External" /><Relationship Type="http://schemas.openxmlformats.org/officeDocument/2006/relationships/hyperlink" Id="rId50" Target="https://doi.org/10.17895/ices.advice.7814" TargetMode="External" /><Relationship Type="http://schemas.openxmlformats.org/officeDocument/2006/relationships/hyperlink" Id="rId43" Target="https://doi.org/10.17895/ices.pub.5322" TargetMode="External" /><Relationship Type="http://schemas.openxmlformats.org/officeDocument/2006/relationships/hyperlink" Id="rId46" Target="https://doi.org/10.17895/ices.pub.8137" TargetMode="External" /><Relationship Type="http://schemas.openxmlformats.org/officeDocument/2006/relationships/hyperlink" Id="rId47" Target="https://doi.org/10.17895/ices.pub.8138" TargetMode="External" /><Relationship Type="http://schemas.openxmlformats.org/officeDocument/2006/relationships/hyperlink" Id="rId49" Target="https://doi.org/10.17895/ices.pub.81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templateTAF.dotx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2023-11-02T18:58:11Z</dcterms:created>
  <dcterms:modified xsi:type="dcterms:W3CDTF">2023-11-02T18:58:11Z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